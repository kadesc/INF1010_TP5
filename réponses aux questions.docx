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7C" w:rsidRDefault="005D607C" w:rsidP="00FD59D0">
      <w:r>
        <w:t xml:space="preserve">Quel est l’avantage d’utiliser une </w:t>
      </w:r>
      <w:proofErr w:type="spellStart"/>
      <w:r>
        <w:t>linked-list</w:t>
      </w:r>
      <w:proofErr w:type="spellEnd"/>
      <w:r>
        <w:t xml:space="preserve"> au lieu d’un vecteur si on veut supprimer ou rajouter un élément ? Quelle structure de données est plus avantageuse si on veut accéder à des éléments à des positions aléatoires ?</w:t>
      </w:r>
    </w:p>
    <w:p w:rsidR="00FD59D0" w:rsidRPr="00FD59D0" w:rsidRDefault="006F0F9E" w:rsidP="00FD59D0">
      <w:pPr>
        <w:rPr>
          <w:sz w:val="20"/>
        </w:rPr>
      </w:pPr>
      <w:r>
        <w:t xml:space="preserve">Réponse : L’avantage d’une </w:t>
      </w:r>
      <w:proofErr w:type="spellStart"/>
      <w:r>
        <w:t>linked-list</w:t>
      </w:r>
      <w:proofErr w:type="spellEnd"/>
      <w:r>
        <w:t xml:space="preserve"> est l’insertion et la suppression rapide partout dans la liste en comparaison au vecteur qui ajoute ou retire rapidement un élément seulement à la fin. Toutefois, le vecteur est plus avantageux si on veut accéder à un élément à une position aléatoire puisqu’on peut utiliser l’opérateur </w:t>
      </w:r>
      <w:r w:rsidRPr="006F0F9E">
        <w:rPr>
          <w:sz w:val="20"/>
        </w:rPr>
        <w:t>[]</w:t>
      </w:r>
      <w:r>
        <w:rPr>
          <w:sz w:val="20"/>
        </w:rPr>
        <w:t xml:space="preserve">. </w:t>
      </w:r>
      <w:bookmarkStart w:id="0" w:name="_GoBack"/>
      <w:bookmarkEnd w:id="0"/>
    </w:p>
    <w:p w:rsidR="00B10225" w:rsidRDefault="005D607C">
      <w:r>
        <w:t xml:space="preserve"> 2. Pourquoi est-ce que l’implémentation des classes génériques est dans .h et non pas séparée en .h et .</w:t>
      </w:r>
      <w:proofErr w:type="spellStart"/>
      <w:r>
        <w:t>cpp</w:t>
      </w:r>
      <w:proofErr w:type="spellEnd"/>
      <w:r>
        <w:t xml:space="preserve"> comme les classes normales ?</w:t>
      </w:r>
    </w:p>
    <w:p w:rsidR="005D607C" w:rsidRDefault="005D607C">
      <w:r>
        <w:t xml:space="preserve">Réponse : Quand le compilateur voit l’utilisation d’une classe générique, il doit avoir accès à la définition et l’implémentation pour produire une version spécifique de la classe. </w:t>
      </w:r>
    </w:p>
    <w:sectPr w:rsidR="005D60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3DC"/>
    <w:multiLevelType w:val="hybridMultilevel"/>
    <w:tmpl w:val="12E4F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F3D1C"/>
    <w:multiLevelType w:val="hybridMultilevel"/>
    <w:tmpl w:val="DA5807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C2EFF"/>
    <w:multiLevelType w:val="hybridMultilevel"/>
    <w:tmpl w:val="3B3CD6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7C"/>
    <w:rsid w:val="005D607C"/>
    <w:rsid w:val="006F0F9E"/>
    <w:rsid w:val="00B10225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AD57"/>
  <w15:chartTrackingRefBased/>
  <w15:docId w15:val="{748D44CA-3E7E-4204-AEB2-D0B5C8F1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C893FDFA</Template>
  <TotalTime>112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2019-10-31T22:52:00Z</dcterms:created>
  <dcterms:modified xsi:type="dcterms:W3CDTF">2019-11-01T00:44:00Z</dcterms:modified>
</cp:coreProperties>
</file>